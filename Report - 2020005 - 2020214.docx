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4A0" w:firstRow="1" w:lastRow="0" w:firstColumn="1" w:lastColumn="0" w:noHBand="0" w:noVBand="1"/>
      </w:tblPr>
      <w:tblGrid>
        <w:gridCol w:w="5395"/>
        <w:gridCol w:w="5395"/>
      </w:tblGrid>
      <w:tr w:rsidR="001D78B9" w14:paraId="30AA9274" w14:textId="77777777" w:rsidTr="00216DB3">
        <w:trPr>
          <w:trHeight w:val="1605"/>
        </w:trPr>
        <w:tc>
          <w:tcPr>
            <w:tcW w:w="10790" w:type="dxa"/>
            <w:gridSpan w:val="2"/>
            <w:vAlign w:val="center"/>
          </w:tcPr>
          <w:p w14:paraId="2601DDE6" w14:textId="65104148" w:rsidR="001D78B9" w:rsidRDefault="006A01A1" w:rsidP="00216DB3">
            <w:pPr>
              <w:pStyle w:val="Heading1"/>
            </w:pPr>
            <w:r>
              <w:t>Assignment 2 Report</w:t>
            </w:r>
          </w:p>
        </w:tc>
      </w:tr>
      <w:tr w:rsidR="00637B83" w14:paraId="00F77EC5" w14:textId="77777777" w:rsidTr="00216DB3">
        <w:trPr>
          <w:trHeight w:val="11259"/>
        </w:trPr>
        <w:tc>
          <w:tcPr>
            <w:tcW w:w="10790" w:type="dxa"/>
            <w:gridSpan w:val="2"/>
            <w:vAlign w:val="center"/>
          </w:tcPr>
          <w:p w14:paraId="1AC13413" w14:textId="77777777" w:rsidR="00637B83" w:rsidRDefault="00637B83" w:rsidP="00216DB3">
            <w:pPr>
              <w:jc w:val="center"/>
            </w:pPr>
            <w:r w:rsidRPr="00875863">
              <w:rPr>
                <w:noProof/>
                <w:lang w:eastAsia="en-AU"/>
              </w:rPr>
              <mc:AlternateContent>
                <mc:Choice Requires="wps">
                  <w:drawing>
                    <wp:inline distT="0" distB="0" distL="0" distR="0" wp14:anchorId="452C9428" wp14:editId="5A3C9926">
                      <wp:extent cx="6091200" cy="6094800"/>
                      <wp:effectExtent l="0" t="0" r="5080" b="1270"/>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1200" cy="6094800"/>
                              </a:xfrm>
                              <a:custGeom>
                                <a:avLst/>
                                <a:gdLst/>
                                <a:ahLst/>
                                <a:cxnLst>
                                  <a:cxn ang="0">
                                    <a:pos x="wd2" y="hd2"/>
                                  </a:cxn>
                                  <a:cxn ang="5400000">
                                    <a:pos x="wd2" y="hd2"/>
                                  </a:cxn>
                                  <a:cxn ang="10800000">
                                    <a:pos x="wd2" y="hd2"/>
                                  </a:cxn>
                                  <a:cxn ang="16200000">
                                    <a:pos x="wd2" y="hd2"/>
                                  </a:cxn>
                                </a:cxnLst>
                                <a:rect l="0" t="0" r="r" b="b"/>
                                <a:pathLst>
                                  <a:path w="21600" h="21600" extrusionOk="0">
                                    <a:moveTo>
                                      <a:pt x="13049" y="221"/>
                                    </a:moveTo>
                                    <a:lnTo>
                                      <a:pt x="185" y="12839"/>
                                    </a:ln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cubicBezTo>
                                      <a:pt x="11280" y="0"/>
                                      <a:pt x="11275" y="0"/>
                                      <a:pt x="11266" y="0"/>
                                    </a:cubicBez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21285" y="8045"/>
                                    </a:moveTo>
                                    <a:lnTo>
                                      <a:pt x="8002" y="21267"/>
                                    </a:lnTo>
                                    <a:cubicBezTo>
                                      <a:pt x="8033" y="21276"/>
                                      <a:pt x="8069" y="21285"/>
                                      <a:pt x="8101" y="21294"/>
                                    </a:cubicBezTo>
                                    <a:lnTo>
                                      <a:pt x="21285" y="8049"/>
                                    </a:lnTo>
                                    <a:cubicBezTo>
                                      <a:pt x="21285" y="8049"/>
                                      <a:pt x="21285" y="8045"/>
                                      <a:pt x="21285" y="8045"/>
                                    </a:cubicBezTo>
                                    <a:close/>
                                    <a:moveTo>
                                      <a:pt x="21591" y="9742"/>
                                    </a:moveTo>
                                    <a:lnTo>
                                      <a:pt x="9690" y="21577"/>
                                    </a:lnTo>
                                    <a:cubicBezTo>
                                      <a:pt x="9731" y="21582"/>
                                      <a:pt x="9771" y="21582"/>
                                      <a:pt x="9812" y="21586"/>
                                    </a:cubicBezTo>
                                    <a:lnTo>
                                      <a:pt x="21591" y="9747"/>
                                    </a:lnTo>
                                    <a:cubicBezTo>
                                      <a:pt x="21591" y="9747"/>
                                      <a:pt x="21591" y="9747"/>
                                      <a:pt x="21591" y="9742"/>
                                    </a:cubicBezTo>
                                    <a:close/>
                                    <a:moveTo>
                                      <a:pt x="18286" y="2980"/>
                                    </a:moveTo>
                                    <a:lnTo>
                                      <a:pt x="2895" y="18183"/>
                                    </a:lnTo>
                                    <a:cubicBezTo>
                                      <a:pt x="2967" y="18264"/>
                                      <a:pt x="3044" y="18341"/>
                                      <a:pt x="3120" y="18417"/>
                                    </a:cubicBezTo>
                                    <a:lnTo>
                                      <a:pt x="18331" y="3021"/>
                                    </a:lnTo>
                                    <a:cubicBezTo>
                                      <a:pt x="18313" y="3007"/>
                                      <a:pt x="18299" y="2994"/>
                                      <a:pt x="18286" y="2980"/>
                                    </a:cubicBezTo>
                                    <a:close/>
                                    <a:moveTo>
                                      <a:pt x="11676" y="21600"/>
                                    </a:moveTo>
                                    <a:cubicBezTo>
                                      <a:pt x="11721" y="21595"/>
                                      <a:pt x="11770" y="21595"/>
                                      <a:pt x="11815" y="21591"/>
                                    </a:cubicBezTo>
                                    <a:lnTo>
                                      <a:pt x="21600" y="11745"/>
                                    </a:lnTo>
                                    <a:cubicBezTo>
                                      <a:pt x="21600" y="11741"/>
                                      <a:pt x="21600" y="11741"/>
                                      <a:pt x="21600" y="11736"/>
                                    </a:cubicBezTo>
                                    <a:lnTo>
                                      <a:pt x="11676" y="21600"/>
                                    </a:lnTo>
                                    <a:close/>
                                    <a:moveTo>
                                      <a:pt x="14368" y="21037"/>
                                    </a:moveTo>
                                    <a:lnTo>
                                      <a:pt x="21073" y="14284"/>
                                    </a:lnTo>
                                    <a:cubicBezTo>
                                      <a:pt x="21078" y="14275"/>
                                      <a:pt x="21078" y="14266"/>
                                      <a:pt x="21082" y="14262"/>
                                    </a:cubicBezTo>
                                    <a:lnTo>
                                      <a:pt x="14188" y="21100"/>
                                    </a:lnTo>
                                    <a:cubicBezTo>
                                      <a:pt x="14247" y="21078"/>
                                      <a:pt x="14305" y="21060"/>
                                      <a:pt x="14368" y="21037"/>
                                    </a:cubicBezTo>
                                    <a:close/>
                                    <a:moveTo>
                                      <a:pt x="19263" y="4043"/>
                                    </a:moveTo>
                                    <a:lnTo>
                                      <a:pt x="4021" y="19232"/>
                                    </a:lnTo>
                                    <a:cubicBezTo>
                                      <a:pt x="4044" y="19250"/>
                                      <a:pt x="4066" y="19268"/>
                                      <a:pt x="4089" y="19282"/>
                                    </a:cubicBezTo>
                                    <a:lnTo>
                                      <a:pt x="19272" y="4052"/>
                                    </a:lnTo>
                                    <a:cubicBezTo>
                                      <a:pt x="19268" y="4052"/>
                                      <a:pt x="19263" y="4047"/>
                                      <a:pt x="19263" y="4043"/>
                                    </a:cubicBezTo>
                                    <a:close/>
                                    <a:moveTo>
                                      <a:pt x="20771" y="6550"/>
                                    </a:moveTo>
                                    <a:lnTo>
                                      <a:pt x="6516" y="20745"/>
                                    </a:lnTo>
                                    <a:cubicBezTo>
                                      <a:pt x="6543" y="20758"/>
                                      <a:pt x="6574" y="20772"/>
                                      <a:pt x="6601" y="20785"/>
                                    </a:cubicBezTo>
                                    <a:lnTo>
                                      <a:pt x="20776" y="6559"/>
                                    </a:lnTo>
                                    <a:cubicBezTo>
                                      <a:pt x="20771" y="6555"/>
                                      <a:pt x="20771" y="6555"/>
                                      <a:pt x="20771" y="6550"/>
                                    </a:cubicBezTo>
                                    <a:close/>
                                    <a:moveTo>
                                      <a:pt x="20092" y="5222"/>
                                    </a:moveTo>
                                    <a:lnTo>
                                      <a:pt x="5196" y="20065"/>
                                    </a:lnTo>
                                    <a:cubicBezTo>
                                      <a:pt x="5223" y="20078"/>
                                      <a:pt x="5246" y="20096"/>
                                      <a:pt x="5273" y="20110"/>
                                    </a:cubicBezTo>
                                    <a:lnTo>
                                      <a:pt x="20096" y="5236"/>
                                    </a:lnTo>
                                    <a:cubicBezTo>
                                      <a:pt x="20092" y="5231"/>
                                      <a:pt x="20092" y="5227"/>
                                      <a:pt x="20092" y="5222"/>
                                    </a:cubicBezTo>
                                    <a:close/>
                                  </a:path>
                                </a:pathLst>
                              </a:custGeom>
                              <a:gradFill flip="none" rotWithShape="1">
                                <a:gsLst>
                                  <a:gs pos="0">
                                    <a:schemeClr val="accent2"/>
                                  </a:gs>
                                  <a:gs pos="100000">
                                    <a:schemeClr val="accent3"/>
                                  </a:gs>
                                </a:gsLst>
                                <a:lin ang="0" scaled="1"/>
                                <a:tileRect/>
                              </a:gradFill>
                              <a:ln w="12700">
                                <a:miter lim="400000"/>
                              </a:ln>
                            </wps:spPr>
                            <wps:bodyPr lIns="38100" tIns="38100" rIns="38100" bIns="38100" anchor="ctr"/>
                          </wps:wsp>
                        </a:graphicData>
                      </a:graphic>
                    </wp:inline>
                  </w:drawing>
                </mc:Choice>
                <mc:Fallback>
                  <w:pict>
                    <v:shape w14:anchorId="14802660" id="Shape" o:spid="_x0000_s1026" style="width:479.6pt;height:479.9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" path="m13049,221l185,12839v27,144,58,284,90,424l13072,225v-9,,-14,,-23,-4xm14603,671l612,14424v45,122,90,243,140,365l14630,680v-9,,-18,-5,-27,-9xm15976,1297l1225,15824v54,108,112,212,171,315l16008,1310v-10,,-23,-9,-32,-13xm9136,122l176,8846v-36,198,-68,401,-95,603l9172,113v-9,4,-22,4,-36,9xm11266,l,11021v5,166,9,333,23,499l11293,v-13,,-18,,-27,xm6191,1031l1193,5861v-139,271,-270,545,-382,829l6362,950v-58,27,-117,49,-171,81xm17196,2071l1990,17071v68,90,131,185,198,275l17237,2098v-14,-9,-27,-18,-41,-27xm21285,8045l8002,21267v31,9,67,18,99,27l21285,8049v,,,-4,,-4xm21591,9742l9690,21577v41,5,81,5,122,9l21591,9747v,,,,,-5xm18286,2980l2895,18183v72,81,149,158,225,234l18331,3021v-18,-14,-32,-27,-45,-41xm11676,21600v45,-5,94,-5,139,-9l21600,11745v,-4,,-4,,-9l11676,21600xm14368,21037r6705,-6753c21078,14275,21078,14266,21082,14262r-6894,6838c14247,21078,14305,21060,14368,21037xm19263,4043l4021,19232v23,18,45,36,68,50l19272,4052v-4,,-9,-5,-9,-9xm20771,6550l6516,20745v27,13,58,27,85,40l20776,6559v-5,-4,-5,-4,-5,-9xm20092,5222l5196,20065v27,13,50,31,77,45l20096,5236v-4,-5,-4,-9,-4,-14xe" fillcolor="#ff1571 [3205]" stroked="f" strokeweight="1pt">
                      <v:fill color2="#fdc082 [3206]" rotate="t" angle="90" focus="100%" type="gradient"/>
                      <v:stroke miterlimit="4" joinstyle="miter"/>
                      <v:path arrowok="t" o:extrusionok="f" o:connecttype="custom" o:connectlocs="3045600,3047400;3045600,3047400;3045600,3047400;3045600,3047400" o:connectangles="0,90,180,270"/>
                      <w10:anchorlock/>
                    </v:shape>
                  </w:pict>
                </mc:Fallback>
              </mc:AlternateContent>
            </w:r>
          </w:p>
        </w:tc>
      </w:tr>
      <w:tr w:rsidR="00A81248" w14:paraId="67CD771F" w14:textId="77777777" w:rsidTr="00216DB3">
        <w:trPr>
          <w:trHeight w:val="1004"/>
        </w:trPr>
        <w:tc>
          <w:tcPr>
            <w:tcW w:w="5395" w:type="dxa"/>
            <w:vAlign w:val="center"/>
          </w:tcPr>
          <w:p w14:paraId="31C6F215" w14:textId="3F0016BE" w:rsidR="00637B83" w:rsidRDefault="000A357B" w:rsidP="00216DB3">
            <w:pPr>
              <w:pStyle w:val="Heading2"/>
            </w:pPr>
            <w:r>
              <w:t>DevOps</w:t>
            </w:r>
          </w:p>
          <w:p w14:paraId="3841D10B" w14:textId="77E39CDA" w:rsidR="00A81248" w:rsidRDefault="006A01A1" w:rsidP="00216DB3">
            <w:pPr>
              <w:pStyle w:val="Heading2"/>
            </w:pPr>
            <w:r>
              <w:t>CS423</w:t>
            </w:r>
          </w:p>
        </w:tc>
        <w:tc>
          <w:tcPr>
            <w:tcW w:w="5395" w:type="dxa"/>
            <w:vAlign w:val="center"/>
          </w:tcPr>
          <w:p w14:paraId="4FFD67ED" w14:textId="01A8DE2A" w:rsidR="00637B83" w:rsidRDefault="006A01A1" w:rsidP="00216DB3">
            <w:pPr>
              <w:pStyle w:val="Heading2"/>
            </w:pPr>
            <w:r>
              <w:t>2020005 - 2020214</w:t>
            </w:r>
          </w:p>
          <w:p w14:paraId="4788D7D9" w14:textId="134BDB97" w:rsidR="00A81248" w:rsidRDefault="006A01A1" w:rsidP="00216DB3">
            <w:pPr>
              <w:pStyle w:val="Heading2"/>
            </w:pPr>
            <w:r>
              <w:t>M. Sajid Ali</w:t>
            </w:r>
          </w:p>
        </w:tc>
      </w:tr>
    </w:tbl>
    <w:p w14:paraId="505FD18D" w14:textId="77777777" w:rsidR="000C4ED1" w:rsidRDefault="000C4ED1" w:rsidP="005A2DF7"/>
    <w:p w14:paraId="06F700A4" w14:textId="77777777" w:rsidR="000F0731" w:rsidRDefault="000F0731" w:rsidP="005A2DF7"/>
    <w:tbl>
      <w:tblPr>
        <w:tblW w:w="10773" w:type="dxa"/>
        <w:tblLayout w:type="fixed"/>
        <w:tblLook w:val="04A0" w:firstRow="1" w:lastRow="0" w:firstColumn="1" w:lastColumn="0" w:noHBand="0" w:noVBand="1"/>
      </w:tblPr>
      <w:tblGrid>
        <w:gridCol w:w="426"/>
        <w:gridCol w:w="4961"/>
        <w:gridCol w:w="4961"/>
        <w:gridCol w:w="425"/>
      </w:tblGrid>
      <w:tr w:rsidR="001205A1" w14:paraId="30424522" w14:textId="77777777" w:rsidTr="00036DC3">
        <w:trPr>
          <w:trHeight w:val="396"/>
        </w:trPr>
        <w:tc>
          <w:tcPr>
            <w:tcW w:w="426" w:type="dxa"/>
          </w:tcPr>
          <w:p w14:paraId="4CE05511" w14:textId="77777777" w:rsidR="00A81248" w:rsidRDefault="00A81248" w:rsidP="00216DB3">
            <w:pPr>
              <w:pStyle w:val="Text"/>
            </w:pPr>
          </w:p>
        </w:tc>
        <w:tc>
          <w:tcPr>
            <w:tcW w:w="4961" w:type="dxa"/>
          </w:tcPr>
          <w:p w14:paraId="552C3D93" w14:textId="77777777" w:rsidR="00A81248" w:rsidRDefault="00A81248" w:rsidP="00216DB3">
            <w:pPr>
              <w:pStyle w:val="Text"/>
            </w:pPr>
          </w:p>
        </w:tc>
        <w:tc>
          <w:tcPr>
            <w:tcW w:w="4961" w:type="dxa"/>
          </w:tcPr>
          <w:p w14:paraId="1D43066C" w14:textId="77777777" w:rsidR="00A81248" w:rsidRDefault="00A81248" w:rsidP="00216DB3">
            <w:pPr>
              <w:pStyle w:val="Text"/>
            </w:pPr>
          </w:p>
        </w:tc>
        <w:tc>
          <w:tcPr>
            <w:tcW w:w="425" w:type="dxa"/>
          </w:tcPr>
          <w:p w14:paraId="2F5A24CB" w14:textId="77777777" w:rsidR="00A81248" w:rsidRDefault="00A81248" w:rsidP="00216DB3">
            <w:pPr>
              <w:pStyle w:val="Text"/>
            </w:pPr>
          </w:p>
        </w:tc>
      </w:tr>
    </w:tbl>
    <w:p w14:paraId="6AD47C23" w14:textId="023FC1E8" w:rsidR="006A01A1" w:rsidRPr="006A01A1" w:rsidRDefault="006A01A1" w:rsidP="006A01A1">
      <w:pPr>
        <w:rPr>
          <w:b/>
          <w:sz w:val="36"/>
        </w:rPr>
      </w:pPr>
      <w:r w:rsidRPr="006A01A1">
        <w:rPr>
          <w:b/>
          <w:sz w:val="36"/>
        </w:rPr>
        <w:t>Introduction</w:t>
      </w:r>
    </w:p>
    <w:p w14:paraId="62FE9FEB" w14:textId="77777777" w:rsidR="006A01A1" w:rsidRDefault="006A01A1" w:rsidP="006A01A1"/>
    <w:p w14:paraId="74AB3017" w14:textId="6033F730" w:rsidR="006A01A1" w:rsidRDefault="006A01A1" w:rsidP="006A01A1">
      <w:pPr>
        <w:rPr>
          <w:sz w:val="32"/>
        </w:rPr>
      </w:pPr>
      <w:r w:rsidRPr="006A01A1">
        <w:rPr>
          <w:sz w:val="32"/>
        </w:rPr>
        <w:t>Project Overview:</w:t>
      </w:r>
    </w:p>
    <w:p w14:paraId="449EC348" w14:textId="77777777" w:rsidR="006A01A1" w:rsidRPr="006A01A1" w:rsidRDefault="006A01A1" w:rsidP="006A01A1">
      <w:pPr>
        <w:rPr>
          <w:sz w:val="32"/>
        </w:rPr>
      </w:pPr>
    </w:p>
    <w:p w14:paraId="64C4C2CD" w14:textId="0C9A7BA2" w:rsidR="00A81248" w:rsidRPr="006A01A1" w:rsidRDefault="006A01A1" w:rsidP="006A01A1">
      <w:pPr>
        <w:rPr>
          <w:sz w:val="28"/>
        </w:rPr>
      </w:pPr>
      <w:r w:rsidRPr="006A01A1">
        <w:rPr>
          <w:sz w:val="28"/>
        </w:rPr>
        <w:t>The assignment aimed at hands-on implementation of Continuous Integration and Continuous Delivery (CI/CD) methodologies, emphasizing the automation of software development processes. The key objective was to establish a robust CI/CD pipeline using popular tools to facilitate efficient software deployment across different environments—Development, Testing, Staging, and Production.</w:t>
      </w:r>
    </w:p>
    <w:p w14:paraId="1D85AC2D" w14:textId="2C2B0846" w:rsidR="006A01A1" w:rsidRDefault="006A01A1" w:rsidP="006A01A1">
      <w:bookmarkStart w:id="0" w:name="_GoBack"/>
      <w:bookmarkEnd w:id="0"/>
    </w:p>
    <w:p w14:paraId="3EE55534" w14:textId="20F59256" w:rsidR="006A01A1" w:rsidRPr="006A01A1" w:rsidRDefault="006A01A1" w:rsidP="006A01A1">
      <w:pPr>
        <w:rPr>
          <w:b/>
          <w:sz w:val="36"/>
        </w:rPr>
      </w:pPr>
      <w:r w:rsidRPr="006A01A1">
        <w:rPr>
          <w:b/>
          <w:sz w:val="36"/>
        </w:rPr>
        <w:t>Challenges Faced During Deployment</w:t>
      </w:r>
    </w:p>
    <w:p w14:paraId="07FBA2AB" w14:textId="77777777" w:rsidR="006A01A1" w:rsidRDefault="006A01A1" w:rsidP="006A01A1"/>
    <w:p w14:paraId="7F027FF5" w14:textId="77777777" w:rsidR="006A01A1" w:rsidRDefault="006A01A1" w:rsidP="006A01A1">
      <w:pPr>
        <w:pStyle w:val="ListParagraph"/>
        <w:numPr>
          <w:ilvl w:val="0"/>
          <w:numId w:val="1"/>
        </w:numPr>
      </w:pPr>
      <w:r w:rsidRPr="006A01A1">
        <w:rPr>
          <w:sz w:val="32"/>
        </w:rPr>
        <w:t>Tool Selection:</w:t>
      </w:r>
    </w:p>
    <w:p w14:paraId="1DF3D291" w14:textId="77777777" w:rsidR="006A01A1" w:rsidRDefault="006A01A1" w:rsidP="006A01A1"/>
    <w:p w14:paraId="2DE1C231" w14:textId="5B9C4127" w:rsidR="006A01A1" w:rsidRPr="006A01A1" w:rsidRDefault="006A01A1" w:rsidP="006A01A1">
      <w:pPr>
        <w:rPr>
          <w:sz w:val="28"/>
        </w:rPr>
      </w:pPr>
      <w:r w:rsidRPr="006A01A1">
        <w:rPr>
          <w:sz w:val="28"/>
        </w:rPr>
        <w:t>Identifying and selecting appropriate CI/CD tools compatible with the project's tech stack (ReactJS and NodeJS) posed an initial challenge. The choice required consideration of integration ease and suitability for automating the development-to-deployment process.</w:t>
      </w:r>
    </w:p>
    <w:p w14:paraId="147C5681" w14:textId="77777777" w:rsidR="006A01A1" w:rsidRDefault="006A01A1" w:rsidP="006A01A1"/>
    <w:p w14:paraId="48E3B083" w14:textId="77777777" w:rsidR="006A01A1" w:rsidRPr="006A01A1" w:rsidRDefault="006A01A1" w:rsidP="006A01A1">
      <w:pPr>
        <w:pStyle w:val="ListParagraph"/>
        <w:numPr>
          <w:ilvl w:val="0"/>
          <w:numId w:val="1"/>
        </w:numPr>
        <w:rPr>
          <w:sz w:val="32"/>
        </w:rPr>
      </w:pPr>
      <w:r w:rsidRPr="006A01A1">
        <w:rPr>
          <w:sz w:val="32"/>
        </w:rPr>
        <w:t>Environment Configuration:</w:t>
      </w:r>
    </w:p>
    <w:p w14:paraId="61F75BD8" w14:textId="77777777" w:rsidR="006A01A1" w:rsidRDefault="006A01A1" w:rsidP="006A01A1"/>
    <w:p w14:paraId="698B4788" w14:textId="010F4478" w:rsidR="006A01A1" w:rsidRPr="006A01A1" w:rsidRDefault="006A01A1" w:rsidP="006A01A1">
      <w:pPr>
        <w:rPr>
          <w:sz w:val="28"/>
        </w:rPr>
      </w:pPr>
      <w:r w:rsidRPr="006A01A1">
        <w:rPr>
          <w:sz w:val="28"/>
        </w:rPr>
        <w:t>Configuring and synchronizing dependencies across AWS EC2 instances (Testing and Staging environments) to ensure consistency and functionality. Adapting the environments to the project's requirements required meticulous setup and troubleshooting.</w:t>
      </w:r>
    </w:p>
    <w:p w14:paraId="41C26C83" w14:textId="77777777" w:rsidR="006A01A1" w:rsidRDefault="006A01A1" w:rsidP="006A01A1"/>
    <w:p w14:paraId="1F4412FC" w14:textId="77777777" w:rsidR="006A01A1" w:rsidRPr="006A01A1" w:rsidRDefault="006A01A1" w:rsidP="006A01A1">
      <w:pPr>
        <w:pStyle w:val="ListParagraph"/>
        <w:numPr>
          <w:ilvl w:val="0"/>
          <w:numId w:val="1"/>
        </w:numPr>
        <w:rPr>
          <w:sz w:val="32"/>
        </w:rPr>
      </w:pPr>
      <w:r w:rsidRPr="006A01A1">
        <w:rPr>
          <w:sz w:val="32"/>
        </w:rPr>
        <w:t>Workflow Automation:</w:t>
      </w:r>
    </w:p>
    <w:p w14:paraId="11991A94" w14:textId="77777777" w:rsidR="006A01A1" w:rsidRDefault="006A01A1" w:rsidP="006A01A1"/>
    <w:p w14:paraId="399D48C1" w14:textId="5AC9AAEA" w:rsidR="006A01A1" w:rsidRPr="006A01A1" w:rsidRDefault="006A01A1" w:rsidP="006A01A1">
      <w:pPr>
        <w:rPr>
          <w:sz w:val="28"/>
        </w:rPr>
      </w:pPr>
      <w:r w:rsidRPr="006A01A1">
        <w:rPr>
          <w:sz w:val="28"/>
        </w:rPr>
        <w:t>Developing automated workflows using GitHub Actions was challenging, involving the creation of intricate workflows triggering deployment on code changes. Configuring these workflows to compile, test, analyze, and deploy code seamlessly was a significant task.</w:t>
      </w:r>
    </w:p>
    <w:p w14:paraId="05AEC9B3" w14:textId="77777777" w:rsidR="006A01A1" w:rsidRPr="006A01A1" w:rsidRDefault="006A01A1" w:rsidP="006A01A1"/>
    <w:p w14:paraId="61FCD54D" w14:textId="77777777" w:rsidR="006A01A1" w:rsidRPr="006A01A1" w:rsidRDefault="006A01A1" w:rsidP="006A01A1">
      <w:pPr>
        <w:pStyle w:val="ListParagraph"/>
        <w:numPr>
          <w:ilvl w:val="0"/>
          <w:numId w:val="1"/>
        </w:numPr>
        <w:rPr>
          <w:sz w:val="32"/>
        </w:rPr>
      </w:pPr>
      <w:r w:rsidRPr="006A01A1">
        <w:rPr>
          <w:sz w:val="32"/>
        </w:rPr>
        <w:t>Security Configuration:</w:t>
      </w:r>
    </w:p>
    <w:p w14:paraId="3B8FC5DC" w14:textId="77777777" w:rsidR="006A01A1" w:rsidRDefault="006A01A1" w:rsidP="006A01A1"/>
    <w:p w14:paraId="15A66F6D" w14:textId="1D7C80B7" w:rsidR="006A01A1" w:rsidRPr="006A01A1" w:rsidRDefault="006A01A1" w:rsidP="006A01A1">
      <w:pPr>
        <w:rPr>
          <w:sz w:val="28"/>
        </w:rPr>
      </w:pPr>
      <w:r w:rsidRPr="006A01A1">
        <w:rPr>
          <w:sz w:val="28"/>
        </w:rPr>
        <w:t>Setting up secure access controls and managing security groups across instances and repositories presented challenges. Ensuring appropriate access while preventing unauthorized commits to critical branches demanded careful configuration.</w:t>
      </w:r>
    </w:p>
    <w:p w14:paraId="4C62B828" w14:textId="77777777" w:rsidR="006A01A1" w:rsidRDefault="006A01A1" w:rsidP="006A01A1"/>
    <w:p w14:paraId="2D0D6EA8" w14:textId="77777777" w:rsidR="006A01A1" w:rsidRDefault="006A01A1" w:rsidP="006A01A1">
      <w:pPr>
        <w:pStyle w:val="ListParagraph"/>
        <w:numPr>
          <w:ilvl w:val="0"/>
          <w:numId w:val="1"/>
        </w:numPr>
      </w:pPr>
      <w:r w:rsidRPr="006A01A1">
        <w:rPr>
          <w:sz w:val="32"/>
        </w:rPr>
        <w:t>Error Handling and Notifications:</w:t>
      </w:r>
    </w:p>
    <w:p w14:paraId="775AF680" w14:textId="77777777" w:rsidR="006A01A1" w:rsidRDefault="006A01A1" w:rsidP="006A01A1"/>
    <w:p w14:paraId="09E93BAD" w14:textId="54ADF4C3" w:rsidR="006A01A1" w:rsidRPr="006A01A1" w:rsidRDefault="006A01A1" w:rsidP="006A01A1">
      <w:pPr>
        <w:rPr>
          <w:sz w:val="28"/>
        </w:rPr>
      </w:pPr>
      <w:r w:rsidRPr="006A01A1">
        <w:rPr>
          <w:sz w:val="28"/>
        </w:rPr>
        <w:t>Managing error handling within the automated workflows and setting up effective email notifications for workflow status updates, especially on deployment success or failure, required attention to detail and debugging.</w:t>
      </w:r>
    </w:p>
    <w:p w14:paraId="5C220AA5" w14:textId="19B668A4" w:rsidR="006A01A1" w:rsidRPr="006A01A1" w:rsidRDefault="006A01A1" w:rsidP="006A01A1">
      <w:pPr>
        <w:rPr>
          <w:b/>
        </w:rPr>
      </w:pPr>
      <w:r>
        <w:br w:type="page"/>
      </w:r>
      <w:r w:rsidRPr="006A01A1">
        <w:rPr>
          <w:b/>
          <w:sz w:val="36"/>
        </w:rPr>
        <w:lastRenderedPageBreak/>
        <w:t>Detailed Workflow of the Assignment Tasks</w:t>
      </w:r>
    </w:p>
    <w:p w14:paraId="7E67F5A8" w14:textId="77777777" w:rsidR="006A01A1" w:rsidRDefault="006A01A1" w:rsidP="006A01A1"/>
    <w:p w14:paraId="34A9B552" w14:textId="3D50B44F" w:rsidR="006A01A1" w:rsidRDefault="006A01A1" w:rsidP="006A01A1">
      <w:r w:rsidRPr="006A01A1">
        <w:rPr>
          <w:sz w:val="32"/>
        </w:rPr>
        <w:t>Task 1: Selection and Deployment of Open-Source Application</w:t>
      </w:r>
    </w:p>
    <w:p w14:paraId="6D9DEB25" w14:textId="77777777" w:rsidR="006A01A1" w:rsidRDefault="006A01A1" w:rsidP="006A01A1"/>
    <w:p w14:paraId="5E52DAE8" w14:textId="77777777" w:rsidR="006A01A1" w:rsidRPr="006A01A1" w:rsidRDefault="006A01A1" w:rsidP="006A01A1">
      <w:pPr>
        <w:pStyle w:val="ListParagraph"/>
        <w:numPr>
          <w:ilvl w:val="0"/>
          <w:numId w:val="2"/>
        </w:numPr>
        <w:rPr>
          <w:sz w:val="28"/>
        </w:rPr>
      </w:pPr>
      <w:r w:rsidRPr="006A01A1">
        <w:rPr>
          <w:sz w:val="28"/>
        </w:rPr>
        <w:t>Cloned a simple open-source application from GitHub, utilizing ReactJS and NodeJS technologies.</w:t>
      </w:r>
    </w:p>
    <w:p w14:paraId="2BA4E8D9" w14:textId="77777777" w:rsidR="006A01A1" w:rsidRPr="006A01A1" w:rsidRDefault="006A01A1" w:rsidP="006A01A1">
      <w:pPr>
        <w:pStyle w:val="ListParagraph"/>
        <w:numPr>
          <w:ilvl w:val="0"/>
          <w:numId w:val="2"/>
        </w:numPr>
        <w:rPr>
          <w:sz w:val="28"/>
        </w:rPr>
      </w:pPr>
      <w:r w:rsidRPr="006A01A1">
        <w:rPr>
          <w:sz w:val="28"/>
        </w:rPr>
        <w:t>Followed the instructions provided in the Readme file to deploy the application on a localhost environment for demonstration purposes.</w:t>
      </w:r>
    </w:p>
    <w:p w14:paraId="70859C41" w14:textId="77777777" w:rsidR="006A01A1" w:rsidRPr="006A01A1" w:rsidRDefault="006A01A1" w:rsidP="006A01A1">
      <w:pPr>
        <w:pStyle w:val="ListParagraph"/>
        <w:numPr>
          <w:ilvl w:val="0"/>
          <w:numId w:val="2"/>
        </w:numPr>
        <w:rPr>
          <w:sz w:val="28"/>
        </w:rPr>
      </w:pPr>
      <w:r w:rsidRPr="006A01A1">
        <w:rPr>
          <w:sz w:val="28"/>
        </w:rPr>
        <w:t>Initialized the cloned repository code to a new repository on GitHub and added collaborators, facilitating collaboration with team members.</w:t>
      </w:r>
    </w:p>
    <w:p w14:paraId="50C85822" w14:textId="5A224A25" w:rsidR="006A01A1" w:rsidRDefault="006A01A1" w:rsidP="006A01A1">
      <w:pPr>
        <w:pStyle w:val="ListParagraph"/>
        <w:numPr>
          <w:ilvl w:val="0"/>
          <w:numId w:val="2"/>
        </w:numPr>
        <w:rPr>
          <w:sz w:val="28"/>
        </w:rPr>
      </w:pPr>
      <w:r w:rsidRPr="006A01A1">
        <w:rPr>
          <w:sz w:val="28"/>
        </w:rPr>
        <w:t>Made the repository public and configured branch protection settings to prevent direct commits to the main branch.</w:t>
      </w:r>
    </w:p>
    <w:p w14:paraId="70835C68" w14:textId="20B6D70F" w:rsidR="003D24EC" w:rsidRPr="003D24EC" w:rsidRDefault="003D24EC" w:rsidP="003D24EC">
      <w:pPr>
        <w:rPr>
          <w:sz w:val="28"/>
        </w:rPr>
      </w:pPr>
      <w:r>
        <w:rPr>
          <w:noProof/>
          <w:sz w:val="28"/>
        </w:rPr>
        <w:lastRenderedPageBreak/>
        <w:drawing>
          <wp:inline distT="0" distB="0" distL="0" distR="0" wp14:anchorId="3F736B69" wp14:editId="04DA8F27">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7BB09926" wp14:editId="107A318B">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2BB61261" wp14:editId="27874F1C">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50C0AFD9" wp14:editId="56D3308E">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4E1AA3B3" wp14:editId="6F5900DE">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1E4E3715" wp14:editId="7A3D3937">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7D038754" wp14:editId="4D6840EC">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7BCC3C8D" wp14:editId="213BBBF7">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4E23FA49" wp14:editId="165F4D1B">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2E7609EC" wp14:editId="4D89AACD">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1E95C64C" wp14:editId="4C5F2528">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711FEE7D" wp14:editId="0B5C4675">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21652681" wp14:editId="370B141D">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2A81822" w14:textId="77777777" w:rsidR="006A01A1" w:rsidRDefault="006A01A1" w:rsidP="006A01A1"/>
    <w:p w14:paraId="50680519" w14:textId="77777777" w:rsidR="003D24EC" w:rsidRDefault="003D24EC" w:rsidP="006A01A1">
      <w:pPr>
        <w:rPr>
          <w:sz w:val="32"/>
        </w:rPr>
      </w:pPr>
    </w:p>
    <w:p w14:paraId="0E162091" w14:textId="77777777" w:rsidR="003D24EC" w:rsidRDefault="003D24EC" w:rsidP="006A01A1">
      <w:pPr>
        <w:rPr>
          <w:sz w:val="32"/>
        </w:rPr>
      </w:pPr>
    </w:p>
    <w:p w14:paraId="58663A26" w14:textId="77777777" w:rsidR="003D24EC" w:rsidRDefault="003D24EC" w:rsidP="006A01A1">
      <w:pPr>
        <w:rPr>
          <w:sz w:val="32"/>
        </w:rPr>
      </w:pPr>
    </w:p>
    <w:p w14:paraId="5A1ADA49" w14:textId="77777777" w:rsidR="003D24EC" w:rsidRDefault="003D24EC" w:rsidP="006A01A1">
      <w:pPr>
        <w:rPr>
          <w:sz w:val="32"/>
        </w:rPr>
      </w:pPr>
    </w:p>
    <w:p w14:paraId="34D02F6E" w14:textId="77777777" w:rsidR="003D24EC" w:rsidRDefault="003D24EC" w:rsidP="006A01A1">
      <w:pPr>
        <w:rPr>
          <w:sz w:val="32"/>
        </w:rPr>
      </w:pPr>
    </w:p>
    <w:p w14:paraId="06BF5E82" w14:textId="77777777" w:rsidR="003D24EC" w:rsidRDefault="003D24EC" w:rsidP="006A01A1">
      <w:pPr>
        <w:rPr>
          <w:sz w:val="32"/>
        </w:rPr>
      </w:pPr>
    </w:p>
    <w:p w14:paraId="725EFA0D" w14:textId="77777777" w:rsidR="003D24EC" w:rsidRDefault="003D24EC" w:rsidP="006A01A1">
      <w:pPr>
        <w:rPr>
          <w:sz w:val="32"/>
        </w:rPr>
      </w:pPr>
    </w:p>
    <w:p w14:paraId="1960C1D4" w14:textId="77777777" w:rsidR="003D24EC" w:rsidRDefault="003D24EC" w:rsidP="006A01A1">
      <w:pPr>
        <w:rPr>
          <w:sz w:val="32"/>
        </w:rPr>
      </w:pPr>
    </w:p>
    <w:p w14:paraId="717A12B0" w14:textId="77777777" w:rsidR="003D24EC" w:rsidRDefault="003D24EC" w:rsidP="006A01A1">
      <w:pPr>
        <w:rPr>
          <w:sz w:val="32"/>
        </w:rPr>
      </w:pPr>
    </w:p>
    <w:p w14:paraId="767A5C21" w14:textId="77777777" w:rsidR="003D24EC" w:rsidRDefault="003D24EC" w:rsidP="006A01A1">
      <w:pPr>
        <w:rPr>
          <w:sz w:val="32"/>
        </w:rPr>
      </w:pPr>
    </w:p>
    <w:p w14:paraId="1ABCCCF7" w14:textId="77777777" w:rsidR="003D24EC" w:rsidRDefault="003D24EC" w:rsidP="006A01A1">
      <w:pPr>
        <w:rPr>
          <w:sz w:val="32"/>
        </w:rPr>
      </w:pPr>
    </w:p>
    <w:p w14:paraId="72460880" w14:textId="77777777" w:rsidR="003D24EC" w:rsidRDefault="003D24EC" w:rsidP="006A01A1">
      <w:pPr>
        <w:rPr>
          <w:sz w:val="32"/>
        </w:rPr>
      </w:pPr>
    </w:p>
    <w:p w14:paraId="207435DE" w14:textId="77777777" w:rsidR="003D24EC" w:rsidRDefault="003D24EC" w:rsidP="006A01A1">
      <w:pPr>
        <w:rPr>
          <w:sz w:val="32"/>
        </w:rPr>
      </w:pPr>
    </w:p>
    <w:p w14:paraId="2288490B" w14:textId="77777777" w:rsidR="003D24EC" w:rsidRDefault="003D24EC" w:rsidP="006A01A1">
      <w:pPr>
        <w:rPr>
          <w:sz w:val="32"/>
        </w:rPr>
      </w:pPr>
    </w:p>
    <w:p w14:paraId="469649E8" w14:textId="77777777" w:rsidR="003D24EC" w:rsidRDefault="003D24EC" w:rsidP="006A01A1">
      <w:pPr>
        <w:rPr>
          <w:sz w:val="32"/>
        </w:rPr>
      </w:pPr>
    </w:p>
    <w:p w14:paraId="65B8B6C8" w14:textId="77777777" w:rsidR="003D24EC" w:rsidRDefault="003D24EC" w:rsidP="006A01A1">
      <w:pPr>
        <w:rPr>
          <w:sz w:val="32"/>
        </w:rPr>
      </w:pPr>
    </w:p>
    <w:p w14:paraId="5F9D3780" w14:textId="77777777" w:rsidR="003D24EC" w:rsidRDefault="003D24EC" w:rsidP="006A01A1">
      <w:pPr>
        <w:rPr>
          <w:sz w:val="32"/>
        </w:rPr>
      </w:pPr>
    </w:p>
    <w:p w14:paraId="6522E4D3" w14:textId="77777777" w:rsidR="003D24EC" w:rsidRDefault="003D24EC" w:rsidP="006A01A1">
      <w:pPr>
        <w:rPr>
          <w:sz w:val="32"/>
        </w:rPr>
      </w:pPr>
    </w:p>
    <w:p w14:paraId="5F81D963" w14:textId="77777777" w:rsidR="003D24EC" w:rsidRDefault="003D24EC" w:rsidP="006A01A1">
      <w:pPr>
        <w:rPr>
          <w:sz w:val="32"/>
        </w:rPr>
      </w:pPr>
    </w:p>
    <w:p w14:paraId="51DB1ED1" w14:textId="77777777" w:rsidR="003D24EC" w:rsidRDefault="003D24EC" w:rsidP="006A01A1">
      <w:pPr>
        <w:rPr>
          <w:sz w:val="32"/>
        </w:rPr>
      </w:pPr>
    </w:p>
    <w:p w14:paraId="30E9E732" w14:textId="137D881B" w:rsidR="006A01A1" w:rsidRPr="006A01A1" w:rsidRDefault="006A01A1" w:rsidP="006A01A1">
      <w:pPr>
        <w:rPr>
          <w:sz w:val="32"/>
        </w:rPr>
      </w:pPr>
      <w:r w:rsidRPr="006A01A1">
        <w:rPr>
          <w:sz w:val="32"/>
        </w:rPr>
        <w:lastRenderedPageBreak/>
        <w:t>Task 2: Creation of EC2 Instances on AWS for Testing and Staging Environment</w:t>
      </w:r>
    </w:p>
    <w:p w14:paraId="185730A6" w14:textId="77777777" w:rsidR="006A01A1" w:rsidRDefault="006A01A1" w:rsidP="006A01A1"/>
    <w:p w14:paraId="63F20EB8" w14:textId="77777777" w:rsidR="006A01A1" w:rsidRPr="006A01A1" w:rsidRDefault="006A01A1" w:rsidP="006A01A1">
      <w:pPr>
        <w:pStyle w:val="ListParagraph"/>
        <w:numPr>
          <w:ilvl w:val="0"/>
          <w:numId w:val="3"/>
        </w:numPr>
        <w:rPr>
          <w:sz w:val="28"/>
        </w:rPr>
      </w:pPr>
      <w:r w:rsidRPr="006A01A1">
        <w:rPr>
          <w:sz w:val="28"/>
        </w:rPr>
        <w:t>Created two distinct EC2 instances on AWS, assigned appropriate names representing the Testing and Staging environments.</w:t>
      </w:r>
    </w:p>
    <w:p w14:paraId="582B8E72" w14:textId="77777777" w:rsidR="006A01A1" w:rsidRPr="006A01A1" w:rsidRDefault="006A01A1" w:rsidP="006A01A1">
      <w:pPr>
        <w:pStyle w:val="ListParagraph"/>
        <w:numPr>
          <w:ilvl w:val="0"/>
          <w:numId w:val="3"/>
        </w:numPr>
        <w:rPr>
          <w:sz w:val="28"/>
        </w:rPr>
      </w:pPr>
      <w:r w:rsidRPr="006A01A1">
        <w:rPr>
          <w:sz w:val="28"/>
        </w:rPr>
        <w:t>Employed Ubuntu Server 22.04 LTS (HVM) Amazon Machine Images (AMIs) for both instances, ensuring consistency and compatibility.</w:t>
      </w:r>
    </w:p>
    <w:p w14:paraId="1A0490F2" w14:textId="77777777" w:rsidR="006A01A1" w:rsidRPr="006A01A1" w:rsidRDefault="006A01A1" w:rsidP="006A01A1">
      <w:pPr>
        <w:pStyle w:val="ListParagraph"/>
        <w:numPr>
          <w:ilvl w:val="0"/>
          <w:numId w:val="3"/>
        </w:numPr>
        <w:rPr>
          <w:sz w:val="28"/>
        </w:rPr>
      </w:pPr>
      <w:r w:rsidRPr="006A01A1">
        <w:rPr>
          <w:sz w:val="28"/>
        </w:rPr>
        <w:t>Established a common security group shared among instances to streamline rule management and access control.</w:t>
      </w:r>
    </w:p>
    <w:p w14:paraId="3C394C1C" w14:textId="77777777" w:rsidR="006A01A1" w:rsidRPr="006A01A1" w:rsidRDefault="006A01A1" w:rsidP="006A01A1">
      <w:pPr>
        <w:pStyle w:val="ListParagraph"/>
        <w:numPr>
          <w:ilvl w:val="0"/>
          <w:numId w:val="3"/>
        </w:numPr>
        <w:rPr>
          <w:sz w:val="28"/>
        </w:rPr>
      </w:pPr>
      <w:r w:rsidRPr="006A01A1">
        <w:rPr>
          <w:sz w:val="28"/>
        </w:rPr>
        <w:t>Configured essential project dependencies for the React and Node.js application on the respective Testing and Staging environments.</w:t>
      </w:r>
    </w:p>
    <w:p w14:paraId="7D29B0D9" w14:textId="5E3A1BCE" w:rsidR="006A01A1" w:rsidRDefault="006A01A1" w:rsidP="006A01A1">
      <w:pPr>
        <w:pStyle w:val="ListParagraph"/>
        <w:numPr>
          <w:ilvl w:val="0"/>
          <w:numId w:val="3"/>
        </w:numPr>
        <w:rPr>
          <w:sz w:val="28"/>
        </w:rPr>
      </w:pPr>
      <w:r w:rsidRPr="006A01A1">
        <w:rPr>
          <w:sz w:val="28"/>
        </w:rPr>
        <w:t>Adjusted security group rules based on project requirements for optimal functionality and security measures.</w:t>
      </w:r>
    </w:p>
    <w:p w14:paraId="76498C8B" w14:textId="0979EE20" w:rsidR="003D24EC" w:rsidRPr="003D24EC" w:rsidRDefault="003D24EC" w:rsidP="003D24EC">
      <w:pPr>
        <w:rPr>
          <w:sz w:val="28"/>
        </w:rPr>
      </w:pPr>
      <w:r>
        <w:rPr>
          <w:noProof/>
          <w:sz w:val="28"/>
        </w:rPr>
        <w:lastRenderedPageBreak/>
        <w:drawing>
          <wp:inline distT="0" distB="0" distL="0" distR="0" wp14:anchorId="14B6A421" wp14:editId="3FDCBBF2">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25B0F39B" wp14:editId="66DDCC13">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CD6D193" w14:textId="77777777" w:rsidR="006A01A1" w:rsidRDefault="006A01A1" w:rsidP="006A01A1"/>
    <w:p w14:paraId="7F7F78DC" w14:textId="77777777" w:rsidR="003D24EC" w:rsidRDefault="003D24EC" w:rsidP="006A01A1">
      <w:pPr>
        <w:rPr>
          <w:sz w:val="32"/>
        </w:rPr>
      </w:pPr>
    </w:p>
    <w:p w14:paraId="0BB233D7" w14:textId="77777777" w:rsidR="003D24EC" w:rsidRDefault="003D24EC" w:rsidP="006A01A1">
      <w:pPr>
        <w:rPr>
          <w:sz w:val="32"/>
        </w:rPr>
      </w:pPr>
    </w:p>
    <w:p w14:paraId="7403CBFA" w14:textId="77777777" w:rsidR="003D24EC" w:rsidRDefault="003D24EC" w:rsidP="006A01A1">
      <w:pPr>
        <w:rPr>
          <w:sz w:val="32"/>
        </w:rPr>
      </w:pPr>
    </w:p>
    <w:p w14:paraId="4E7CA8D3" w14:textId="77777777" w:rsidR="003D24EC" w:rsidRDefault="003D24EC" w:rsidP="006A01A1">
      <w:pPr>
        <w:rPr>
          <w:sz w:val="32"/>
        </w:rPr>
      </w:pPr>
    </w:p>
    <w:p w14:paraId="43727D80" w14:textId="50B51893" w:rsidR="006A01A1" w:rsidRPr="006A01A1" w:rsidRDefault="006A01A1" w:rsidP="006A01A1">
      <w:pPr>
        <w:rPr>
          <w:sz w:val="32"/>
        </w:rPr>
      </w:pPr>
      <w:r w:rsidRPr="006A01A1">
        <w:rPr>
          <w:sz w:val="32"/>
        </w:rPr>
        <w:lastRenderedPageBreak/>
        <w:t>Task 3: Automating Application from Development to Deployment</w:t>
      </w:r>
    </w:p>
    <w:p w14:paraId="1A457D55" w14:textId="77777777" w:rsidR="006A01A1" w:rsidRDefault="006A01A1" w:rsidP="006A01A1"/>
    <w:p w14:paraId="76E5D395" w14:textId="77777777" w:rsidR="006A01A1" w:rsidRPr="000A357B" w:rsidRDefault="006A01A1" w:rsidP="006A01A1">
      <w:pPr>
        <w:pStyle w:val="ListParagraph"/>
        <w:numPr>
          <w:ilvl w:val="0"/>
          <w:numId w:val="4"/>
        </w:numPr>
        <w:rPr>
          <w:sz w:val="28"/>
        </w:rPr>
      </w:pPr>
      <w:r w:rsidRPr="000A357B">
        <w:rPr>
          <w:sz w:val="28"/>
        </w:rPr>
        <w:t>Developed an automated workflow triggered by pull requests to initiate deployment for QA testing on the AWS Testing server.</w:t>
      </w:r>
    </w:p>
    <w:p w14:paraId="69F2F3B0" w14:textId="77777777" w:rsidR="006A01A1" w:rsidRPr="000A357B" w:rsidRDefault="006A01A1" w:rsidP="006A01A1">
      <w:pPr>
        <w:pStyle w:val="ListParagraph"/>
        <w:numPr>
          <w:ilvl w:val="0"/>
          <w:numId w:val="4"/>
        </w:numPr>
        <w:rPr>
          <w:sz w:val="28"/>
        </w:rPr>
      </w:pPr>
      <w:r w:rsidRPr="000A357B">
        <w:rPr>
          <w:sz w:val="28"/>
        </w:rPr>
        <w:t>The workflow encompassed sequential steps:</w:t>
      </w:r>
    </w:p>
    <w:p w14:paraId="287B8AD2" w14:textId="77777777" w:rsidR="006A01A1" w:rsidRPr="000A357B" w:rsidRDefault="006A01A1" w:rsidP="006A01A1">
      <w:pPr>
        <w:pStyle w:val="ListParagraph"/>
        <w:numPr>
          <w:ilvl w:val="0"/>
          <w:numId w:val="4"/>
        </w:numPr>
        <w:rPr>
          <w:sz w:val="28"/>
        </w:rPr>
      </w:pPr>
      <w:r w:rsidRPr="000A357B">
        <w:rPr>
          <w:sz w:val="28"/>
        </w:rPr>
        <w:t>Building the project: Compiling source code and building the application.</w:t>
      </w:r>
    </w:p>
    <w:p w14:paraId="268952A3" w14:textId="77777777" w:rsidR="006A01A1" w:rsidRPr="000A357B" w:rsidRDefault="006A01A1" w:rsidP="006A01A1">
      <w:pPr>
        <w:pStyle w:val="ListParagraph"/>
        <w:numPr>
          <w:ilvl w:val="0"/>
          <w:numId w:val="4"/>
        </w:numPr>
        <w:rPr>
          <w:sz w:val="28"/>
        </w:rPr>
      </w:pPr>
      <w:r w:rsidRPr="000A357B">
        <w:rPr>
          <w:sz w:val="28"/>
        </w:rPr>
        <w:t>Executing unit tests: Verifying individual components or functions' functionality.</w:t>
      </w:r>
    </w:p>
    <w:p w14:paraId="7D340177" w14:textId="77777777" w:rsidR="006A01A1" w:rsidRPr="000A357B" w:rsidRDefault="006A01A1" w:rsidP="006A01A1">
      <w:pPr>
        <w:pStyle w:val="ListParagraph"/>
        <w:numPr>
          <w:ilvl w:val="0"/>
          <w:numId w:val="4"/>
        </w:numPr>
        <w:rPr>
          <w:sz w:val="28"/>
        </w:rPr>
      </w:pPr>
      <w:r w:rsidRPr="000A357B">
        <w:rPr>
          <w:sz w:val="28"/>
        </w:rPr>
        <w:t>Conducting code analysis/linting: Ensuring code quality and adherence to standards.</w:t>
      </w:r>
    </w:p>
    <w:p w14:paraId="4F2932A8" w14:textId="77777777" w:rsidR="006A01A1" w:rsidRPr="000A357B" w:rsidRDefault="006A01A1" w:rsidP="006A01A1">
      <w:pPr>
        <w:pStyle w:val="ListParagraph"/>
        <w:numPr>
          <w:ilvl w:val="0"/>
          <w:numId w:val="4"/>
        </w:numPr>
        <w:rPr>
          <w:sz w:val="28"/>
        </w:rPr>
      </w:pPr>
      <w:r w:rsidRPr="000A357B">
        <w:rPr>
          <w:sz w:val="28"/>
        </w:rPr>
        <w:t>Sending notification emails on workflow status: Providing updates to stakeholders on successful or failed deployments.</w:t>
      </w:r>
    </w:p>
    <w:p w14:paraId="7A893DC1" w14:textId="77777777" w:rsidR="006A01A1" w:rsidRPr="000A357B" w:rsidRDefault="006A01A1" w:rsidP="006A01A1">
      <w:pPr>
        <w:pStyle w:val="ListParagraph"/>
        <w:numPr>
          <w:ilvl w:val="0"/>
          <w:numId w:val="4"/>
        </w:numPr>
        <w:rPr>
          <w:sz w:val="28"/>
        </w:rPr>
      </w:pPr>
      <w:r w:rsidRPr="000A357B">
        <w:rPr>
          <w:sz w:val="28"/>
        </w:rPr>
        <w:t>Deployed changes from the main branch to the AWS Staging server upon confirmation by QA or merge into the main branch.</w:t>
      </w:r>
    </w:p>
    <w:p w14:paraId="04C6AB80" w14:textId="1F65964C" w:rsidR="006A01A1" w:rsidRDefault="006A01A1" w:rsidP="006A01A1">
      <w:pPr>
        <w:pStyle w:val="ListParagraph"/>
        <w:numPr>
          <w:ilvl w:val="0"/>
          <w:numId w:val="4"/>
        </w:numPr>
        <w:rPr>
          <w:sz w:val="28"/>
        </w:rPr>
      </w:pPr>
      <w:r w:rsidRPr="000A357B">
        <w:rPr>
          <w:sz w:val="28"/>
        </w:rPr>
        <w:t>Provided accessible links for team members and clients to access the deployed project on the Staging environment.</w:t>
      </w:r>
    </w:p>
    <w:p w14:paraId="1743ADD0" w14:textId="123BD82B" w:rsidR="003D24EC" w:rsidRDefault="003D24EC" w:rsidP="003D24EC">
      <w:pPr>
        <w:rPr>
          <w:sz w:val="28"/>
        </w:rPr>
      </w:pPr>
    </w:p>
    <w:p w14:paraId="1CE0A545" w14:textId="5332B39A" w:rsidR="003D24EC" w:rsidRPr="003D24EC" w:rsidRDefault="003D24EC" w:rsidP="003D24EC">
      <w:pPr>
        <w:rPr>
          <w:sz w:val="28"/>
        </w:rPr>
      </w:pPr>
      <w:r>
        <w:rPr>
          <w:noProof/>
          <w:sz w:val="28"/>
        </w:rPr>
        <w:lastRenderedPageBreak/>
        <w:drawing>
          <wp:inline distT="0" distB="0" distL="0" distR="0" wp14:anchorId="58EF6BAB" wp14:editId="11578B6B">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600F2231" wp14:editId="2F9C36AC">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44476660" wp14:editId="34293F08">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03A8DD31" wp14:editId="6C1F9902">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6BCFF51D" wp14:editId="4490618F">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2D67B8B7" wp14:editId="57533FE0">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lastRenderedPageBreak/>
        <w:drawing>
          <wp:inline distT="0" distB="0" distL="0" distR="0" wp14:anchorId="1EB40F65" wp14:editId="675712C5">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sz w:val="28"/>
        </w:rPr>
        <w:drawing>
          <wp:inline distT="0" distB="0" distL="0" distR="0" wp14:anchorId="5B20ED4A" wp14:editId="1F027848">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sectPr w:rsidR="003D24EC" w:rsidRPr="003D24EC" w:rsidSect="005F4A20">
      <w:headerReference w:type="default" r:id="rId33"/>
      <w:footerReference w:type="even" r:id="rId34"/>
      <w:footerReference w:type="default" r:id="rId3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D634D" w14:textId="77777777" w:rsidR="00263376" w:rsidRDefault="00263376" w:rsidP="001205A1">
      <w:r>
        <w:separator/>
      </w:r>
    </w:p>
  </w:endnote>
  <w:endnote w:type="continuationSeparator" w:id="0">
    <w:p w14:paraId="73954186" w14:textId="77777777" w:rsidR="00263376" w:rsidRDefault="00263376"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Gill Sans MT"/>
    <w:charset w:val="00"/>
    <w:family w:val="swiss"/>
    <w:pitch w:val="variable"/>
    <w:sig w:usb0="00000003"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8362992"/>
      <w:docPartObj>
        <w:docPartGallery w:val="Page Numbers (Bottom of Page)"/>
        <w:docPartUnique/>
      </w:docPartObj>
    </w:sdtPr>
    <w:sdtEndPr>
      <w:rPr>
        <w:rStyle w:val="PageNumber"/>
      </w:rPr>
    </w:sdtEndPr>
    <w:sdtContent>
      <w:p w14:paraId="247F5A89" w14:textId="77777777" w:rsidR="00637B83" w:rsidRDefault="00637B83" w:rsidP="001739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00887670"/>
      <w:docPartObj>
        <w:docPartGallery w:val="Page Numbers (Bottom of Page)"/>
        <w:docPartUnique/>
      </w:docPartObj>
    </w:sdtPr>
    <w:sdtEndPr>
      <w:rPr>
        <w:rStyle w:val="PageNumber"/>
      </w:rPr>
    </w:sdtEndPr>
    <w:sdtContent>
      <w:p w14:paraId="44C10359"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AA5568"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838232"/>
      <w:docPartObj>
        <w:docPartGallery w:val="Page Numbers (Bottom of Page)"/>
        <w:docPartUnique/>
      </w:docPartObj>
    </w:sdtPr>
    <w:sdtEndPr/>
    <w:sdtContent>
      <w:p w14:paraId="332881A6" w14:textId="77777777" w:rsidR="000F0731" w:rsidRPr="000F0731" w:rsidRDefault="000F0731" w:rsidP="000F0731">
        <w:pPr>
          <w:pStyle w:val="Footer"/>
        </w:pPr>
        <w:r w:rsidRPr="000F0731">
          <w:fldChar w:fldCharType="begin"/>
        </w:r>
        <w:r w:rsidRPr="000F0731">
          <w:instrText xml:space="preserve"> PAGE </w:instrText>
        </w:r>
        <w:r w:rsidRPr="000F0731">
          <w:fldChar w:fldCharType="separate"/>
        </w:r>
        <w:r w:rsidRPr="000F0731">
          <w:t>2</w:t>
        </w:r>
        <w:r w:rsidRPr="000F073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2805A" w14:textId="77777777" w:rsidR="00263376" w:rsidRDefault="00263376" w:rsidP="001205A1">
      <w:r>
        <w:separator/>
      </w:r>
    </w:p>
  </w:footnote>
  <w:footnote w:type="continuationSeparator" w:id="0">
    <w:p w14:paraId="3F74E3A8" w14:textId="77777777" w:rsidR="00263376" w:rsidRDefault="00263376"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B7D03A" w14:textId="30BBFB97" w:rsidR="006A01A1" w:rsidRPr="00637B83" w:rsidRDefault="006A01A1" w:rsidP="006A01A1">
    <w:pPr>
      <w:pStyle w:val="Header"/>
    </w:pPr>
    <w:r>
      <w:t>Assignment 2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22964"/>
    <w:multiLevelType w:val="hybridMultilevel"/>
    <w:tmpl w:val="2440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C52FB1"/>
    <w:multiLevelType w:val="hybridMultilevel"/>
    <w:tmpl w:val="9274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26EBF"/>
    <w:multiLevelType w:val="hybridMultilevel"/>
    <w:tmpl w:val="C15E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97943"/>
    <w:multiLevelType w:val="hybridMultilevel"/>
    <w:tmpl w:val="96A4B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1A1"/>
    <w:rsid w:val="00036DC3"/>
    <w:rsid w:val="000A357B"/>
    <w:rsid w:val="000C4ED1"/>
    <w:rsid w:val="000F0731"/>
    <w:rsid w:val="001205A1"/>
    <w:rsid w:val="001D78B9"/>
    <w:rsid w:val="00216DB3"/>
    <w:rsid w:val="00263376"/>
    <w:rsid w:val="002B6593"/>
    <w:rsid w:val="0031055C"/>
    <w:rsid w:val="003840BC"/>
    <w:rsid w:val="003A4B60"/>
    <w:rsid w:val="003B19C2"/>
    <w:rsid w:val="003D24EC"/>
    <w:rsid w:val="005A2DF7"/>
    <w:rsid w:val="005D557C"/>
    <w:rsid w:val="005F4A20"/>
    <w:rsid w:val="00637B83"/>
    <w:rsid w:val="006A01A1"/>
    <w:rsid w:val="006C60E6"/>
    <w:rsid w:val="006D2C4C"/>
    <w:rsid w:val="00875863"/>
    <w:rsid w:val="009152F5"/>
    <w:rsid w:val="00971E71"/>
    <w:rsid w:val="00A15CF7"/>
    <w:rsid w:val="00A65B25"/>
    <w:rsid w:val="00A81248"/>
    <w:rsid w:val="00B94FE8"/>
    <w:rsid w:val="00E61F1F"/>
    <w:rsid w:val="00E638E6"/>
    <w:rsid w:val="00E752EB"/>
    <w:rsid w:val="00F32B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A58E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6"/>
    <w:qFormat/>
    <w:rsid w:val="000F0731"/>
  </w:style>
  <w:style w:type="paragraph" w:styleId="Heading1">
    <w:name w:val="heading 1"/>
    <w:basedOn w:val="Normal"/>
    <w:next w:val="Normal"/>
    <w:link w:val="Heading1Char"/>
    <w:qFormat/>
    <w:rsid w:val="000F0731"/>
    <w:pPr>
      <w:keepNext/>
      <w:keepLines/>
      <w:spacing w:before="240"/>
      <w:outlineLvl w:val="0"/>
    </w:pPr>
    <w:rPr>
      <w:rFonts w:asciiTheme="majorHAnsi" w:eastAsiaTheme="majorEastAsia" w:hAnsiTheme="majorHAnsi" w:cstheme="majorBidi"/>
      <w:b/>
      <w:color w:val="3B4455" w:themeColor="accent1"/>
      <w:sz w:val="80"/>
      <w:szCs w:val="32"/>
    </w:rPr>
  </w:style>
  <w:style w:type="paragraph" w:styleId="Heading2">
    <w:name w:val="heading 2"/>
    <w:basedOn w:val="Normal"/>
    <w:next w:val="Normal"/>
    <w:link w:val="Heading2Char"/>
    <w:uiPriority w:val="1"/>
    <w:qFormat/>
    <w:rsid w:val="000F0731"/>
    <w:pPr>
      <w:keepNext/>
      <w:keepLines/>
      <w:outlineLvl w:val="1"/>
    </w:pPr>
    <w:rPr>
      <w:rFonts w:eastAsiaTheme="majorEastAsia" w:cstheme="majorBidi"/>
      <w:color w:val="3B4455" w:themeColor="accent1"/>
      <w:sz w:val="42"/>
      <w:szCs w:val="26"/>
    </w:rPr>
  </w:style>
  <w:style w:type="paragraph" w:styleId="Heading3">
    <w:name w:val="heading 3"/>
    <w:basedOn w:val="Normal"/>
    <w:next w:val="Normal"/>
    <w:link w:val="Heading3Char"/>
    <w:uiPriority w:val="2"/>
    <w:qFormat/>
    <w:rsid w:val="000F0731"/>
    <w:pPr>
      <w:keepNext/>
      <w:keepLines/>
      <w:outlineLvl w:val="2"/>
    </w:pPr>
    <w:rPr>
      <w:rFonts w:asciiTheme="majorHAnsi" w:eastAsiaTheme="majorEastAsia" w:hAnsiTheme="majorHAnsi" w:cstheme="majorBidi"/>
      <w:b/>
      <w:color w:val="FF1571" w:themeColor="accent2"/>
      <w:sz w:val="36"/>
    </w:rPr>
  </w:style>
  <w:style w:type="paragraph" w:styleId="Heading4">
    <w:name w:val="heading 4"/>
    <w:basedOn w:val="Normal"/>
    <w:next w:val="Normal"/>
    <w:link w:val="Heading4Char"/>
    <w:uiPriority w:val="3"/>
    <w:qFormat/>
    <w:rsid w:val="005F4A20"/>
    <w:pPr>
      <w:keepNext/>
      <w:keepLines/>
      <w:spacing w:line="216" w:lineRule="auto"/>
      <w:outlineLvl w:val="3"/>
    </w:pPr>
    <w:rPr>
      <w:rFonts w:eastAsiaTheme="majorEastAsia" w:cstheme="majorBidi"/>
      <w:iCs/>
      <w:color w:val="3B4455" w:themeColor="accent1"/>
      <w:sz w:val="30"/>
    </w:rPr>
  </w:style>
  <w:style w:type="paragraph" w:styleId="Heading5">
    <w:name w:val="heading 5"/>
    <w:basedOn w:val="Normal"/>
    <w:next w:val="Normal"/>
    <w:link w:val="Heading5Char"/>
    <w:uiPriority w:val="4"/>
    <w:qFormat/>
    <w:rsid w:val="000F0731"/>
    <w:pPr>
      <w:keepNext/>
      <w:keepLines/>
      <w:outlineLvl w:val="4"/>
    </w:pPr>
    <w:rPr>
      <w:rFonts w:asciiTheme="majorHAnsi" w:eastAsiaTheme="majorEastAsia" w:hAnsiTheme="majorHAnsi" w:cstheme="majorBidi"/>
      <w:b/>
      <w:color w:val="3B4455" w:themeColor="accent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0F0731"/>
    <w:rPr>
      <w:rFonts w:asciiTheme="majorHAnsi" w:eastAsiaTheme="majorEastAsia" w:hAnsiTheme="majorHAnsi" w:cstheme="majorBidi"/>
      <w:b/>
      <w:color w:val="3B4455" w:themeColor="accent1"/>
      <w:sz w:val="80"/>
      <w:szCs w:val="32"/>
    </w:rPr>
  </w:style>
  <w:style w:type="character" w:customStyle="1" w:styleId="Heading2Char">
    <w:name w:val="Heading 2 Char"/>
    <w:basedOn w:val="DefaultParagraphFont"/>
    <w:link w:val="Heading2"/>
    <w:uiPriority w:val="1"/>
    <w:rsid w:val="000F0731"/>
    <w:rPr>
      <w:rFonts w:eastAsiaTheme="majorEastAsia" w:cstheme="majorBidi"/>
      <w:color w:val="3B4455" w:themeColor="accent1"/>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0F0731"/>
    <w:rPr>
      <w:rFonts w:asciiTheme="majorHAnsi" w:eastAsiaTheme="majorEastAsia" w:hAnsiTheme="majorHAnsi" w:cstheme="majorBidi"/>
      <w:b/>
      <w:color w:val="FF1571" w:themeColor="accent2"/>
      <w:sz w:val="36"/>
    </w:rPr>
  </w:style>
  <w:style w:type="character" w:customStyle="1" w:styleId="Heading4Char">
    <w:name w:val="Heading 4 Char"/>
    <w:basedOn w:val="DefaultParagraphFont"/>
    <w:link w:val="Heading4"/>
    <w:uiPriority w:val="3"/>
    <w:rsid w:val="005F4A20"/>
    <w:rPr>
      <w:rFonts w:eastAsiaTheme="majorEastAsia" w:cstheme="majorBidi"/>
      <w:iCs/>
      <w:color w:val="3B4455" w:themeColor="accent1"/>
      <w:sz w:val="30"/>
    </w:rPr>
  </w:style>
  <w:style w:type="paragraph" w:customStyle="1" w:styleId="Text">
    <w:name w:val="Text"/>
    <w:basedOn w:val="Normal"/>
    <w:uiPriority w:val="5"/>
    <w:qFormat/>
    <w:rsid w:val="005F4A20"/>
    <w:pPr>
      <w:spacing w:line="216" w:lineRule="auto"/>
    </w:pPr>
    <w:rPr>
      <w:color w:val="3B4455" w:themeColor="accen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F0731"/>
    <w:rPr>
      <w:rFonts w:asciiTheme="majorHAnsi" w:eastAsiaTheme="majorEastAsia" w:hAnsiTheme="majorHAnsi" w:cstheme="majorBidi"/>
      <w:b/>
      <w:color w:val="3B4455" w:themeColor="accent1"/>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F0731"/>
    <w:pPr>
      <w:spacing w:before="200" w:after="160"/>
    </w:pPr>
    <w:rPr>
      <w:rFonts w:asciiTheme="majorHAnsi" w:hAnsiTheme="majorHAnsi"/>
      <w:iCs/>
      <w:color w:val="26414C" w:themeColor="accent5" w:themeShade="40"/>
      <w:sz w:val="76"/>
    </w:rPr>
  </w:style>
  <w:style w:type="character" w:customStyle="1" w:styleId="QuoteChar">
    <w:name w:val="Quote Char"/>
    <w:basedOn w:val="DefaultParagraphFont"/>
    <w:link w:val="Quote"/>
    <w:uiPriority w:val="29"/>
    <w:rsid w:val="000F0731"/>
    <w:rPr>
      <w:rFonts w:asciiTheme="majorHAnsi" w:hAnsiTheme="majorHAnsi"/>
      <w:iCs/>
      <w:color w:val="26414C" w:themeColor="accent5" w:themeShade="40"/>
      <w:sz w:val="76"/>
    </w:rPr>
  </w:style>
  <w:style w:type="paragraph" w:styleId="ListParagraph">
    <w:name w:val="List Paragraph"/>
    <w:basedOn w:val="Normal"/>
    <w:uiPriority w:val="34"/>
    <w:semiHidden/>
    <w:qFormat/>
    <w:rsid w:val="006A01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05788">
      <w:bodyDiv w:val="1"/>
      <w:marLeft w:val="0"/>
      <w:marRight w:val="0"/>
      <w:marTop w:val="0"/>
      <w:marBottom w:val="0"/>
      <w:divBdr>
        <w:top w:val="none" w:sz="0" w:space="0" w:color="auto"/>
        <w:left w:val="none" w:sz="0" w:space="0" w:color="auto"/>
        <w:bottom w:val="none" w:sz="0" w:space="0" w:color="auto"/>
        <w:right w:val="none" w:sz="0" w:space="0" w:color="auto"/>
      </w:divBdr>
    </w:div>
    <w:div w:id="1093091248">
      <w:bodyDiv w:val="1"/>
      <w:marLeft w:val="0"/>
      <w:marRight w:val="0"/>
      <w:marTop w:val="0"/>
      <w:marBottom w:val="0"/>
      <w:divBdr>
        <w:top w:val="none" w:sz="0" w:space="0" w:color="auto"/>
        <w:left w:val="none" w:sz="0" w:space="0" w:color="auto"/>
        <w:bottom w:val="none" w:sz="0" w:space="0" w:color="auto"/>
        <w:right w:val="none" w:sz="0" w:space="0" w:color="auto"/>
      </w:divBdr>
    </w:div>
    <w:div w:id="1328941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ul%20Ghani\AppData\Roaming\Microsoft\Templates\Geometric%20student%20report.dotx" TargetMode="External"/></Relationship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DE1A47-5C16-4CBF-90B0-BC2DEED23AB8}">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8699111-9D6F-4FD1-899A-4E0B300B19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9C2606-6035-49A0-8211-65DEE79E89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Geometric student report</Template>
  <TotalTime>0</TotalTime>
  <Pages>17</Pages>
  <Words>601</Words>
  <Characters>3430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2023-12-02T18:44:00Z</dcterms:created>
  <dcterms:modified xsi:type="dcterms:W3CDTF">2023-12-02T19:28:00Z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